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6F6" w:rsidRDefault="000E0AB8">
      <w:bookmarkStart w:id="0" w:name="_GoBack"/>
      <w:r w:rsidRPr="000E0AB8">
        <w:t>https://tigerweb.geo.census.gov/arcgis/rest/services/Econ/CBSA/MapServer/1</w:t>
      </w:r>
      <w:r>
        <w:t>?f=json</w:t>
      </w:r>
      <w:bookmarkEnd w:id="0"/>
    </w:p>
    <w:sectPr w:rsidR="007C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B8"/>
    <w:rsid w:val="000E0AB8"/>
    <w:rsid w:val="003F3F5C"/>
    <w:rsid w:val="004D6C61"/>
    <w:rsid w:val="007C06F6"/>
    <w:rsid w:val="00E9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5C30"/>
  <w15:chartTrackingRefBased/>
  <w15:docId w15:val="{EBAAD17F-BCD1-415D-A968-96F0D19E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6A97E</Template>
  <TotalTime>54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the Census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 McCready (CENSUS/GEO FED)</dc:creator>
  <cp:keywords/>
  <dc:description/>
  <cp:lastModifiedBy>Matthew J McCready (CENSUS/GEO FED)</cp:lastModifiedBy>
  <cp:revision>1</cp:revision>
  <dcterms:created xsi:type="dcterms:W3CDTF">2020-02-21T18:21:00Z</dcterms:created>
  <dcterms:modified xsi:type="dcterms:W3CDTF">2020-02-21T19:16:00Z</dcterms:modified>
</cp:coreProperties>
</file>